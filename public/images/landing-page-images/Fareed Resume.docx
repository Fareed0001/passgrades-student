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27276595" w14:textId="77777777" w:rsidTr="00B06922">
        <w:trPr>
          <w:trHeight w:val="3960"/>
        </w:trPr>
        <w:tc>
          <w:tcPr>
            <w:tcW w:w="3692" w:type="dxa"/>
            <w:vMerge w:val="restart"/>
          </w:tcPr>
          <w:p w14:paraId="695EB7B5" w14:textId="3BD0E8D9" w:rsidR="005760EC" w:rsidRPr="00020BEB" w:rsidRDefault="00000000" w:rsidP="00867405">
            <w:pPr>
              <w:pStyle w:val="Heading1"/>
              <w:jc w:val="both"/>
            </w:pPr>
            <w:r>
              <w:rPr>
                <w:noProof/>
              </w:rPr>
              <w:pict w14:anchorId="19B8F8F1">
                <v:rect id="Rectangle 1" o:spid="_x0000_s2050" style="position:absolute;left:0;text-align:left;margin-left:-36pt;margin-top:-31.35pt;width:242.9pt;height:11in;z-index:-251658752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" fillcolor="#d3ccf8 [3204]" stroked="f" strokeweight="1pt">
                  <w10:wrap anchorx="page"/>
                  <w10:anchorlock/>
                </v:rect>
              </w:pict>
            </w:r>
            <w:sdt>
              <w:sdtPr>
                <w:id w:val="-1704474398"/>
                <w:placeholder>
                  <w:docPart w:val="C7903F2713264AE48EA81B8424EA7754"/>
                </w:placeholder>
                <w:showingPlcHdr/>
                <w15:appearance w15:val="hidden"/>
              </w:sdtPr>
              <w:sdtContent>
                <w:r w:rsidR="005760EC" w:rsidRPr="00771A46">
                  <w:t>CONTACT</w:t>
                </w:r>
              </w:sdtContent>
            </w:sdt>
          </w:p>
          <w:p w14:paraId="71BA7BDC" w14:textId="77777777" w:rsidR="005760EC" w:rsidRPr="003F1D3E" w:rsidRDefault="005760EC" w:rsidP="00867405">
            <w:pPr>
              <w:pStyle w:val="ListBullet"/>
              <w:jc w:val="both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fareedibrahim@gmail.com</w:t>
            </w:r>
          </w:p>
          <w:p w14:paraId="1A2E9059" w14:textId="77777777" w:rsidR="005760EC" w:rsidRDefault="00000000" w:rsidP="00867405">
            <w:pPr>
              <w:pStyle w:val="ListBullet"/>
              <w:jc w:val="both"/>
            </w:pPr>
            <w:hyperlink r:id="rId8" w:history="1">
              <w:r w:rsidR="005760EC" w:rsidRPr="00B07F4E">
                <w:rPr>
                  <w:rStyle w:val="Hyperlink"/>
                </w:rPr>
                <w:t>https://fareed0001.github.io/portfolio/</w:t>
              </w:r>
            </w:hyperlink>
          </w:p>
          <w:p w14:paraId="07646FB1" w14:textId="77777777" w:rsidR="005760EC" w:rsidRPr="00867405" w:rsidRDefault="00000000" w:rsidP="00867405">
            <w:pPr>
              <w:pStyle w:val="ListBullet"/>
              <w:jc w:val="both"/>
              <w:rPr>
                <w:rStyle w:val="Hyperlink"/>
                <w:color w:val="auto"/>
                <w:u w:val="none"/>
              </w:rPr>
            </w:pPr>
            <w:hyperlink r:id="rId9" w:history="1">
              <w:r w:rsidR="005760EC">
                <w:rPr>
                  <w:rStyle w:val="Hyperlink"/>
                </w:rPr>
                <w:t>https://www.linkedin.com/in/farid-ibrahim-mohammed/</w:t>
              </w:r>
            </w:hyperlink>
          </w:p>
          <w:p w14:paraId="0EAEAB7A" w14:textId="3E69F367" w:rsidR="005760EC" w:rsidRPr="000552A3" w:rsidRDefault="005760EC" w:rsidP="00867405">
            <w:pPr>
              <w:pStyle w:val="ListBullet"/>
              <w:jc w:val="both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+234 905 292 7094, </w:t>
            </w:r>
            <w:r w:rsidRPr="000552A3">
              <w:rPr>
                <w:noProof/>
                <w:lang w:val="it-IT"/>
              </w:rPr>
              <w:t>+234 812 341 3893</w:t>
            </w:r>
          </w:p>
          <w:p w14:paraId="5DF52FD9" w14:textId="052883E2" w:rsidR="005760EC" w:rsidRPr="003F1D3E" w:rsidRDefault="005760EC" w:rsidP="00867405">
            <w:pPr>
              <w:pStyle w:val="ListBullet"/>
              <w:jc w:val="both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No 9, </w:t>
            </w:r>
            <w:r w:rsidR="000552A3">
              <w:rPr>
                <w:noProof/>
                <w:lang w:val="it-IT"/>
              </w:rPr>
              <w:t>P</w:t>
            </w:r>
            <w:r>
              <w:rPr>
                <w:noProof/>
                <w:lang w:val="it-IT"/>
              </w:rPr>
              <w:t xml:space="preserve">hase 1, Nigerian </w:t>
            </w:r>
            <w:r w:rsidR="000552A3">
              <w:rPr>
                <w:noProof/>
                <w:lang w:val="it-IT"/>
              </w:rPr>
              <w:t>A</w:t>
            </w:r>
            <w:r>
              <w:rPr>
                <w:noProof/>
                <w:lang w:val="it-IT"/>
              </w:rPr>
              <w:t xml:space="preserve">rmy </w:t>
            </w:r>
            <w:r w:rsidR="000552A3">
              <w:rPr>
                <w:noProof/>
                <w:lang w:val="it-IT"/>
              </w:rPr>
              <w:t>P</w:t>
            </w:r>
            <w:r>
              <w:rPr>
                <w:noProof/>
                <w:lang w:val="it-IT"/>
              </w:rPr>
              <w:t xml:space="preserve">ost </w:t>
            </w:r>
            <w:r w:rsidR="000552A3">
              <w:rPr>
                <w:noProof/>
                <w:lang w:val="it-IT"/>
              </w:rPr>
              <w:t>H</w:t>
            </w:r>
            <w:r>
              <w:rPr>
                <w:noProof/>
                <w:lang w:val="it-IT"/>
              </w:rPr>
              <w:t xml:space="preserve">ousing </w:t>
            </w:r>
            <w:r w:rsidR="000552A3">
              <w:rPr>
                <w:noProof/>
                <w:lang w:val="it-IT"/>
              </w:rPr>
              <w:t>E</w:t>
            </w:r>
            <w:r>
              <w:rPr>
                <w:noProof/>
                <w:lang w:val="it-IT"/>
              </w:rPr>
              <w:t>state, Kurudu, Abuja, N</w:t>
            </w:r>
            <w:r w:rsidR="000552A3">
              <w:rPr>
                <w:noProof/>
                <w:lang w:val="it-IT"/>
              </w:rPr>
              <w:t>igeria</w:t>
            </w:r>
            <w:r>
              <w:rPr>
                <w:noProof/>
                <w:lang w:val="it-IT"/>
              </w:rPr>
              <w:t>.</w:t>
            </w:r>
          </w:p>
          <w:p w14:paraId="1B3228D0" w14:textId="3D9B0053" w:rsidR="00CF2BE7" w:rsidRPr="00EF0E02" w:rsidRDefault="00CF2BE7" w:rsidP="00867405">
            <w:pPr>
              <w:jc w:val="both"/>
            </w:pPr>
          </w:p>
        </w:tc>
        <w:tc>
          <w:tcPr>
            <w:tcW w:w="737" w:type="dxa"/>
            <w:vMerge w:val="restart"/>
          </w:tcPr>
          <w:p w14:paraId="6E546862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73579FA" w14:textId="5FB83166" w:rsidR="00CF2BE7" w:rsidRPr="000552A3" w:rsidRDefault="00693459" w:rsidP="00867405">
            <w:pPr>
              <w:pStyle w:val="Title"/>
              <w:rPr>
                <w:sz w:val="88"/>
                <w:szCs w:val="88"/>
                <w:lang w:val="de-DE"/>
              </w:rPr>
            </w:pPr>
            <w:r w:rsidRPr="000552A3">
              <w:rPr>
                <w:sz w:val="88"/>
                <w:szCs w:val="88"/>
              </w:rPr>
              <w:t>Farid Ibrahim</w:t>
            </w:r>
            <w:r w:rsidR="000552A3" w:rsidRPr="000552A3">
              <w:rPr>
                <w:sz w:val="88"/>
                <w:szCs w:val="88"/>
              </w:rPr>
              <w:t xml:space="preserve"> </w:t>
            </w:r>
            <w:r w:rsidR="000552A3" w:rsidRPr="00867405">
              <w:rPr>
                <w:sz w:val="84"/>
                <w:szCs w:val="84"/>
              </w:rPr>
              <w:t>Mohammed</w:t>
            </w:r>
          </w:p>
          <w:p w14:paraId="199547C3" w14:textId="4A54A974" w:rsidR="00CF2BE7" w:rsidRPr="00020BEB" w:rsidRDefault="00693459" w:rsidP="00867405">
            <w:pPr>
              <w:pStyle w:val="Subtitle"/>
              <w:jc w:val="both"/>
              <w:rPr>
                <w:sz w:val="24"/>
                <w:lang w:val="it-IT"/>
              </w:rPr>
            </w:pPr>
            <w:r>
              <w:rPr>
                <w:sz w:val="24"/>
              </w:rPr>
              <w:t>Mechanical engineer and web developer</w:t>
            </w:r>
          </w:p>
          <w:p w14:paraId="76409880" w14:textId="0D5D2E16" w:rsidR="004B375F" w:rsidRPr="00EF0E02" w:rsidRDefault="00A63EC2" w:rsidP="00867405">
            <w:pPr>
              <w:jc w:val="both"/>
            </w:pPr>
            <w:r>
              <w:t xml:space="preserve">I am a </w:t>
            </w:r>
            <w:r w:rsidR="004B375F">
              <w:t xml:space="preserve">mechanical engineer and a </w:t>
            </w:r>
            <w:r>
              <w:t>full-stack</w:t>
            </w:r>
            <w:r w:rsidR="004B375F">
              <w:t xml:space="preserve"> web developer with 4+ years of experience in web development. Passionate about machines, creating websites and web applications with visually stunning and intuitive design and great user interface and experience.</w:t>
            </w:r>
          </w:p>
        </w:tc>
      </w:tr>
      <w:tr w:rsidR="00CF2BE7" w:rsidRPr="00020BEB" w14:paraId="1EE4F51E" w14:textId="77777777" w:rsidTr="00407058">
        <w:trPr>
          <w:trHeight w:val="80"/>
        </w:trPr>
        <w:tc>
          <w:tcPr>
            <w:tcW w:w="3692" w:type="dxa"/>
            <w:vMerge/>
          </w:tcPr>
          <w:p w14:paraId="2D70BB01" w14:textId="77777777" w:rsidR="00CF2BE7" w:rsidRPr="00CA07A7" w:rsidRDefault="00CF2BE7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8C2DFD7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47122A13" w14:textId="77777777" w:rsidR="00CF2BE7" w:rsidRPr="00AD590F" w:rsidRDefault="00CF2BE7" w:rsidP="00867405">
            <w:pPr>
              <w:jc w:val="both"/>
            </w:pPr>
          </w:p>
        </w:tc>
      </w:tr>
      <w:tr w:rsidR="00CF2BE7" w:rsidRPr="00020BEB" w14:paraId="1028DE4F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3EEC4411" w14:textId="77777777" w:rsidR="00A333B4" w:rsidRPr="00C822BF" w:rsidRDefault="00000000" w:rsidP="00867405">
            <w:pPr>
              <w:pStyle w:val="Heading1"/>
              <w:jc w:val="both"/>
            </w:pPr>
            <w:sdt>
              <w:sdtPr>
                <w:id w:val="-1334530411"/>
                <w:placeholder>
                  <w:docPart w:val="D39BE73EC732456AB2B929818C9193A3"/>
                </w:placeholder>
                <w:temporary/>
                <w:showingPlcHdr/>
                <w15:appearance w15:val="hidden"/>
              </w:sdtPr>
              <w:sdtContent>
                <w:r w:rsidR="00A333B4" w:rsidRPr="00C822BF">
                  <w:t>EDUCATION</w:t>
                </w:r>
              </w:sdtContent>
            </w:sdt>
          </w:p>
          <w:p w14:paraId="08FC0304" w14:textId="77777777" w:rsidR="00A333B4" w:rsidRDefault="00A333B4" w:rsidP="00867405">
            <w:pPr>
              <w:pStyle w:val="Heading2"/>
              <w:jc w:val="both"/>
              <w:rPr>
                <w:rStyle w:val="SubtleReference1"/>
              </w:rPr>
            </w:pPr>
            <w:r w:rsidRPr="005760EC">
              <w:t>bachelor of mechanical engineering</w:t>
            </w:r>
            <w:r>
              <w:t xml:space="preserve">, </w:t>
            </w:r>
            <w:r>
              <w:rPr>
                <w:rStyle w:val="SubtleReference1"/>
              </w:rPr>
              <w:t>university of abuja.</w:t>
            </w:r>
          </w:p>
          <w:p w14:paraId="3812DA53" w14:textId="77777777" w:rsidR="00A333B4" w:rsidRPr="00A333B4" w:rsidRDefault="00A333B4" w:rsidP="00867405">
            <w:pPr>
              <w:jc w:val="both"/>
            </w:pPr>
          </w:p>
          <w:p w14:paraId="1A86ED16" w14:textId="3279F1A8" w:rsidR="00A333B4" w:rsidRPr="00C822BF" w:rsidRDefault="00A333B4" w:rsidP="00867405">
            <w:pPr>
              <w:pStyle w:val="Heading1"/>
              <w:jc w:val="both"/>
            </w:pPr>
            <w:r>
              <w:t>certifications</w:t>
            </w:r>
          </w:p>
          <w:p w14:paraId="4542128C" w14:textId="56D7360E" w:rsidR="00A333B4" w:rsidRPr="00225A7D" w:rsidRDefault="00A333B4" w:rsidP="00867405">
            <w:pPr>
              <w:pStyle w:val="Heading2"/>
              <w:jc w:val="both"/>
              <w:rPr>
                <w:b w:val="0"/>
                <w:bCs/>
              </w:rPr>
            </w:pPr>
            <w:r w:rsidRPr="00225A7D">
              <w:rPr>
                <w:b w:val="0"/>
                <w:bCs/>
              </w:rPr>
              <w:t>linkedin css certification</w:t>
            </w:r>
          </w:p>
          <w:p w14:paraId="084397A9" w14:textId="241DDCED" w:rsidR="00225A7D" w:rsidRDefault="00A333B4" w:rsidP="00867405">
            <w:pPr>
              <w:jc w:val="both"/>
              <w:rPr>
                <w:bCs/>
              </w:rPr>
            </w:pPr>
            <w:r w:rsidRPr="00225A7D">
              <w:rPr>
                <w:bCs/>
              </w:rPr>
              <w:t>LINKEDIN HTML CERTIFICATION</w:t>
            </w:r>
          </w:p>
          <w:p w14:paraId="33463B2E" w14:textId="7A94DC35" w:rsidR="00225A7D" w:rsidRPr="00225A7D" w:rsidRDefault="00225A7D" w:rsidP="00867405">
            <w:pPr>
              <w:jc w:val="both"/>
              <w:rPr>
                <w:bCs/>
              </w:rPr>
            </w:pPr>
            <w:r>
              <w:rPr>
                <w:bCs/>
              </w:rPr>
              <w:t>MISSION BRAIN FOUNDATION</w:t>
            </w:r>
          </w:p>
          <w:p w14:paraId="7F398F2C" w14:textId="77777777" w:rsidR="005760EC" w:rsidRPr="005760EC" w:rsidRDefault="005760EC" w:rsidP="00867405">
            <w:pPr>
              <w:jc w:val="both"/>
            </w:pPr>
          </w:p>
          <w:p w14:paraId="0E34A552" w14:textId="41ECED88" w:rsidR="005760EC" w:rsidRDefault="000552A3" w:rsidP="00867405">
            <w:pPr>
              <w:pStyle w:val="Heading1"/>
              <w:jc w:val="both"/>
            </w:pPr>
            <w:r>
              <w:t>LANGUAGE SPOKEN</w:t>
            </w:r>
          </w:p>
          <w:p w14:paraId="724ABFDA" w14:textId="2B376036" w:rsidR="000552A3" w:rsidRDefault="000552A3" w:rsidP="00867405">
            <w:pPr>
              <w:pStyle w:val="ListBullet"/>
              <w:jc w:val="both"/>
            </w:pPr>
            <w:r>
              <w:t>English (Fluent)</w:t>
            </w:r>
          </w:p>
          <w:p w14:paraId="326DCC45" w14:textId="2E37B258" w:rsidR="000552A3" w:rsidRDefault="000552A3" w:rsidP="00867405">
            <w:pPr>
              <w:pStyle w:val="ListBullet"/>
              <w:jc w:val="both"/>
            </w:pPr>
            <w:r>
              <w:t>Hausa (Fluent)</w:t>
            </w:r>
          </w:p>
          <w:p w14:paraId="7A95CCCE" w14:textId="6C2658DC" w:rsidR="000552A3" w:rsidRDefault="000552A3" w:rsidP="00867405">
            <w:pPr>
              <w:pStyle w:val="ListBullet"/>
              <w:jc w:val="both"/>
            </w:pPr>
            <w:r>
              <w:t>Edo (Confident)</w:t>
            </w:r>
          </w:p>
          <w:p w14:paraId="0261B452" w14:textId="5A66C04E" w:rsidR="000552A3" w:rsidRDefault="000552A3" w:rsidP="00867405">
            <w:pPr>
              <w:pStyle w:val="ListBullet"/>
              <w:jc w:val="both"/>
            </w:pPr>
            <w:r>
              <w:t>Arabic (Readable only)</w:t>
            </w:r>
          </w:p>
          <w:p w14:paraId="31FCC2F2" w14:textId="635E6B02" w:rsidR="000552A3" w:rsidRPr="000552A3" w:rsidRDefault="000552A3" w:rsidP="00867405">
            <w:pPr>
              <w:pStyle w:val="ListBullet"/>
              <w:jc w:val="both"/>
            </w:pPr>
            <w:r>
              <w:t>Japanese (Basic)</w:t>
            </w:r>
          </w:p>
          <w:p w14:paraId="6EFC315F" w14:textId="77777777" w:rsidR="005760EC" w:rsidRDefault="005760EC" w:rsidP="00867405">
            <w:pPr>
              <w:jc w:val="both"/>
              <w:rPr>
                <w:lang w:val="it-IT"/>
              </w:rPr>
            </w:pPr>
          </w:p>
          <w:p w14:paraId="13FC3C08" w14:textId="77777777" w:rsidR="000552A3" w:rsidRPr="008377D9" w:rsidRDefault="00000000" w:rsidP="00867405">
            <w:pPr>
              <w:pStyle w:val="Heading1"/>
              <w:jc w:val="both"/>
            </w:pPr>
            <w:sdt>
              <w:sdtPr>
                <w:id w:val="1687565607"/>
                <w:placeholder>
                  <w:docPart w:val="D170F552648D4D30AD0D1405A52C3187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7E7CD1AF" w14:textId="03C24E7D" w:rsidR="000552A3" w:rsidRPr="008377D9" w:rsidRDefault="000552A3" w:rsidP="00867405">
            <w:pPr>
              <w:pStyle w:val="ListBullet"/>
              <w:jc w:val="both"/>
            </w:pPr>
            <w:r>
              <w:t>Microsoft Office Suite</w:t>
            </w:r>
          </w:p>
          <w:p w14:paraId="158527FA" w14:textId="77777777" w:rsidR="000552A3" w:rsidRDefault="000552A3" w:rsidP="00867405">
            <w:pPr>
              <w:pStyle w:val="ListBullet"/>
              <w:jc w:val="both"/>
            </w:pPr>
            <w:r>
              <w:t>HTML</w:t>
            </w:r>
          </w:p>
          <w:p w14:paraId="584C5FB0" w14:textId="2F522C5E" w:rsidR="00693459" w:rsidRDefault="00693459" w:rsidP="00867405">
            <w:pPr>
              <w:pStyle w:val="ListBullet"/>
              <w:jc w:val="both"/>
            </w:pPr>
            <w:r>
              <w:t>CSS</w:t>
            </w:r>
          </w:p>
          <w:p w14:paraId="0EF40389" w14:textId="77777777" w:rsidR="00693459" w:rsidRDefault="00693459" w:rsidP="00867405">
            <w:pPr>
              <w:pStyle w:val="ListBullet"/>
              <w:jc w:val="both"/>
            </w:pPr>
            <w:r>
              <w:t>JavaScript</w:t>
            </w:r>
          </w:p>
          <w:p w14:paraId="5D4D271F" w14:textId="77777777" w:rsidR="00693459" w:rsidRDefault="00693459" w:rsidP="00867405">
            <w:pPr>
              <w:pStyle w:val="ListBullet"/>
              <w:jc w:val="both"/>
            </w:pPr>
            <w:r>
              <w:t>Python</w:t>
            </w:r>
          </w:p>
          <w:p w14:paraId="392FE3D9" w14:textId="77777777" w:rsidR="005760EC" w:rsidRDefault="005760EC" w:rsidP="00867405">
            <w:pPr>
              <w:pStyle w:val="ListBullet"/>
              <w:jc w:val="both"/>
            </w:pPr>
            <w:r>
              <w:t>jQuery</w:t>
            </w:r>
          </w:p>
          <w:p w14:paraId="550E8AAD" w14:textId="77777777" w:rsidR="005760EC" w:rsidRDefault="005760EC" w:rsidP="00867405">
            <w:pPr>
              <w:pStyle w:val="ListBullet"/>
              <w:jc w:val="both"/>
            </w:pPr>
            <w:r>
              <w:t>Bootstrap</w:t>
            </w:r>
          </w:p>
          <w:p w14:paraId="28852389" w14:textId="74A3C8DB" w:rsidR="005760EC" w:rsidRDefault="005760EC" w:rsidP="00867405">
            <w:pPr>
              <w:pStyle w:val="ListBullet"/>
              <w:jc w:val="both"/>
            </w:pPr>
            <w:r>
              <w:t>React.js</w:t>
            </w:r>
          </w:p>
          <w:p w14:paraId="7E5FE7A8" w14:textId="77777777" w:rsidR="005760EC" w:rsidRDefault="005760EC" w:rsidP="00867405">
            <w:pPr>
              <w:pStyle w:val="ListBullet"/>
              <w:jc w:val="both"/>
            </w:pPr>
            <w:r>
              <w:t>Node.js</w:t>
            </w:r>
          </w:p>
          <w:p w14:paraId="69671F5C" w14:textId="77777777" w:rsidR="005760EC" w:rsidRDefault="005760EC" w:rsidP="00867405">
            <w:pPr>
              <w:pStyle w:val="ListBullet"/>
              <w:jc w:val="both"/>
            </w:pPr>
            <w:r>
              <w:t>Express</w:t>
            </w:r>
          </w:p>
          <w:p w14:paraId="1474529B" w14:textId="77777777" w:rsidR="005760EC" w:rsidRDefault="005760EC" w:rsidP="00867405">
            <w:pPr>
              <w:pStyle w:val="ListBullet"/>
              <w:jc w:val="both"/>
            </w:pPr>
            <w:r>
              <w:t>EJS</w:t>
            </w:r>
          </w:p>
          <w:p w14:paraId="4A142BD6" w14:textId="1EB9862A" w:rsidR="005760EC" w:rsidRDefault="005760EC" w:rsidP="00867405">
            <w:pPr>
              <w:pStyle w:val="ListBullet"/>
              <w:jc w:val="both"/>
            </w:pPr>
            <w:r>
              <w:t>MongoDB</w:t>
            </w:r>
            <w:r w:rsidR="00225A7D">
              <w:t xml:space="preserve"> and Mongoose</w:t>
            </w:r>
          </w:p>
          <w:p w14:paraId="5FE1ED87" w14:textId="77777777" w:rsidR="005760EC" w:rsidRDefault="005760EC" w:rsidP="00867405">
            <w:pPr>
              <w:pStyle w:val="ListBullet"/>
              <w:jc w:val="both"/>
            </w:pPr>
            <w:r>
              <w:lastRenderedPageBreak/>
              <w:t>SQL</w:t>
            </w:r>
          </w:p>
          <w:p w14:paraId="4B1748FF" w14:textId="74FC433B" w:rsidR="005760EC" w:rsidRDefault="00A333B4" w:rsidP="00867405">
            <w:pPr>
              <w:pStyle w:val="ListBullet"/>
              <w:jc w:val="both"/>
            </w:pPr>
            <w:r>
              <w:t>Authentication and security</w:t>
            </w:r>
          </w:p>
          <w:p w14:paraId="2B6093AD" w14:textId="77777777" w:rsidR="005760EC" w:rsidRDefault="00A333B4" w:rsidP="00867405">
            <w:pPr>
              <w:pStyle w:val="ListBullet"/>
              <w:jc w:val="both"/>
            </w:pPr>
            <w:r>
              <w:t>Git, Github and version control</w:t>
            </w:r>
          </w:p>
          <w:p w14:paraId="54102E17" w14:textId="77777777" w:rsidR="00A333B4" w:rsidRDefault="00A333B4" w:rsidP="00867405">
            <w:pPr>
              <w:pStyle w:val="ListBullet"/>
              <w:jc w:val="both"/>
            </w:pPr>
            <w:r>
              <w:t xml:space="preserve">Wireframing </w:t>
            </w:r>
          </w:p>
          <w:p w14:paraId="2A934296" w14:textId="77777777" w:rsidR="00A333B4" w:rsidRDefault="00A333B4" w:rsidP="00867405">
            <w:pPr>
              <w:pStyle w:val="ListBullet"/>
              <w:jc w:val="both"/>
            </w:pPr>
            <w:r>
              <w:t>Next.js for React</w:t>
            </w:r>
          </w:p>
          <w:p w14:paraId="72E4CF61" w14:textId="77777777" w:rsidR="000552A3" w:rsidRDefault="000552A3" w:rsidP="00867405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</w:p>
          <w:p w14:paraId="7A4B8A5B" w14:textId="3036D94E" w:rsidR="0019262F" w:rsidRPr="00C822BF" w:rsidRDefault="0019262F" w:rsidP="00867405">
            <w:pPr>
              <w:pStyle w:val="Heading1"/>
              <w:jc w:val="both"/>
            </w:pPr>
            <w:r>
              <w:t>Referees</w:t>
            </w:r>
          </w:p>
          <w:p w14:paraId="6FB92962" w14:textId="73AFC988" w:rsidR="0019262F" w:rsidRDefault="0019262F" w:rsidP="00867405">
            <w:pPr>
              <w:jc w:val="both"/>
              <w:rPr>
                <w:bCs/>
              </w:rPr>
            </w:pPr>
            <w:r>
              <w:rPr>
                <w:bCs/>
              </w:rPr>
              <w:t xml:space="preserve">This information would be </w:t>
            </w:r>
          </w:p>
          <w:p w14:paraId="7A628B0A" w14:textId="7FE52C9B" w:rsidR="0019262F" w:rsidRPr="00225A7D" w:rsidRDefault="0019262F" w:rsidP="00867405">
            <w:pPr>
              <w:jc w:val="both"/>
              <w:rPr>
                <w:bCs/>
              </w:rPr>
            </w:pPr>
            <w:r>
              <w:rPr>
                <w:bCs/>
              </w:rPr>
              <w:t>Provided on request</w:t>
            </w:r>
          </w:p>
          <w:p w14:paraId="65DBE9CE" w14:textId="71643C70" w:rsidR="0019262F" w:rsidRPr="00CF2BE7" w:rsidRDefault="0019262F" w:rsidP="00867405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</w:p>
        </w:tc>
        <w:tc>
          <w:tcPr>
            <w:tcW w:w="737" w:type="dxa"/>
            <w:vMerge/>
          </w:tcPr>
          <w:p w14:paraId="40A568EA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24B6B41F" w14:textId="77777777" w:rsidR="00CF2BE7" w:rsidRPr="00CA07A7" w:rsidRDefault="00CF2BE7" w:rsidP="00867405">
            <w:pPr>
              <w:jc w:val="both"/>
            </w:pPr>
          </w:p>
        </w:tc>
      </w:tr>
      <w:tr w:rsidR="00CF2BE7" w:rsidRPr="00020BEB" w14:paraId="76BCE87E" w14:textId="77777777" w:rsidTr="003F1D3E">
        <w:trPr>
          <w:trHeight w:val="3195"/>
        </w:trPr>
        <w:tc>
          <w:tcPr>
            <w:tcW w:w="3692" w:type="dxa"/>
            <w:vMerge/>
          </w:tcPr>
          <w:p w14:paraId="0AE53666" w14:textId="77777777" w:rsidR="00CF2BE7" w:rsidRPr="00CA07A7" w:rsidRDefault="00CF2BE7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664954A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BBFEE22" w14:textId="77777777" w:rsidR="00CF2BE7" w:rsidRPr="00020BEB" w:rsidRDefault="00000000" w:rsidP="00867405">
            <w:pPr>
              <w:pStyle w:val="Heading1"/>
              <w:jc w:val="both"/>
            </w:pPr>
            <w:sdt>
              <w:sdtPr>
                <w:id w:val="1696962928"/>
                <w:placeholder>
                  <w:docPart w:val="A5A32292689E4A1798EC9F83B3951982"/>
                </w:placeholder>
                <w:temporary/>
                <w:showingPlcHdr/>
                <w15:appearance w15:val="hidden"/>
              </w:sdtPr>
              <w:sdtContent>
                <w:r w:rsidR="00CF2BE7" w:rsidRPr="00CF2BE7">
                  <w:t>Experience</w:t>
                </w:r>
              </w:sdtContent>
            </w:sdt>
          </w:p>
          <w:p w14:paraId="7D1F554E" w14:textId="77777777" w:rsidR="00CF2BE7" w:rsidRDefault="00CF2BE7" w:rsidP="00867405">
            <w:pPr>
              <w:jc w:val="both"/>
            </w:pPr>
          </w:p>
          <w:p w14:paraId="36189210" w14:textId="0F72ED41" w:rsidR="00CF2BE7" w:rsidRPr="00020BEB" w:rsidRDefault="00225A7D" w:rsidP="00867405">
            <w:pPr>
              <w:pStyle w:val="Heading2"/>
              <w:jc w:val="both"/>
            </w:pPr>
            <w:r>
              <w:t>web developer and it specialist</w:t>
            </w:r>
            <w:r w:rsidR="003F1D3E">
              <w:t xml:space="preserve"> </w:t>
            </w:r>
            <w:r>
              <w:rPr>
                <w:rStyle w:val="NotBold"/>
              </w:rPr>
              <w:t>TMR CONCEPTS.</w:t>
            </w:r>
          </w:p>
          <w:p w14:paraId="67A84C0C" w14:textId="664F715F" w:rsidR="00CF2BE7" w:rsidRPr="00020BEB" w:rsidRDefault="00225A7D" w:rsidP="00867405">
            <w:pPr>
              <w:pStyle w:val="Heading3"/>
              <w:jc w:val="both"/>
              <w:rPr>
                <w:i/>
              </w:rPr>
            </w:pPr>
            <w:r>
              <w:t xml:space="preserve">Jan 2022 – </w:t>
            </w:r>
            <w:r w:rsidR="000552A3">
              <w:t>Present</w:t>
            </w:r>
          </w:p>
          <w:p w14:paraId="23710409" w14:textId="16F3C146" w:rsidR="00225A7D" w:rsidRDefault="00225A7D" w:rsidP="00867405">
            <w:pPr>
              <w:pStyle w:val="ListBullet"/>
              <w:jc w:val="both"/>
            </w:pPr>
            <w:r>
              <w:t>Worked on connecting upmind to custom domain name. Created new products and updated products list</w:t>
            </w:r>
            <w:r w:rsidR="00DE0A5F">
              <w:t xml:space="preserve"> by attaching already existing users to their respective packages, reviewing renewal dates and setting prices.</w:t>
            </w:r>
          </w:p>
          <w:p w14:paraId="41B49341" w14:textId="6F332398" w:rsidR="00225A7D" w:rsidRDefault="00225A7D" w:rsidP="00867405">
            <w:pPr>
              <w:pStyle w:val="ListBullet"/>
              <w:jc w:val="both"/>
            </w:pPr>
            <w:r>
              <w:t>Worked on building different kinds of calculators, simple interest, compound interest, amortization calculator, BMI and loan calculator, and create book page, blog, resources and to-do list for the Lovina app.</w:t>
            </w:r>
          </w:p>
          <w:p w14:paraId="4781F11D" w14:textId="77777777" w:rsidR="00225A7D" w:rsidRDefault="00225A7D" w:rsidP="00867405">
            <w:pPr>
              <w:pStyle w:val="ListBullet"/>
              <w:jc w:val="both"/>
            </w:pPr>
            <w:r>
              <w:t xml:space="preserve">Built a medical site using WordPress i.e., </w:t>
            </w:r>
            <w:r w:rsidRPr="00DB29BF">
              <w:t>https://lifeline24network.org</w:t>
            </w:r>
          </w:p>
          <w:p w14:paraId="5F0BD0D5" w14:textId="77777777" w:rsidR="00225A7D" w:rsidRDefault="00225A7D" w:rsidP="00867405">
            <w:pPr>
              <w:pStyle w:val="ListBullet"/>
              <w:jc w:val="both"/>
            </w:pPr>
            <w:r>
              <w:t xml:space="preserve">Built a web hosting website using WordPress i.e., </w:t>
            </w:r>
            <w:r w:rsidRPr="00DB29BF">
              <w:t>https://hostonacme.com/</w:t>
            </w:r>
          </w:p>
          <w:p w14:paraId="3E7A5934" w14:textId="31AFA36E" w:rsidR="00CF2BE7" w:rsidRPr="00CF2BE7" w:rsidRDefault="00225A7D" w:rsidP="00867405">
            <w:pPr>
              <w:pStyle w:val="ListBullet"/>
              <w:jc w:val="both"/>
            </w:pPr>
            <w:r>
              <w:t xml:space="preserve">Built a real estate website using WordPress i.e., </w:t>
            </w:r>
            <w:r w:rsidRPr="00DB29BF">
              <w:t>https://crownhillconsults.com/</w:t>
            </w:r>
          </w:p>
        </w:tc>
      </w:tr>
      <w:tr w:rsidR="00CF2BE7" w:rsidRPr="00020BEB" w14:paraId="3DF41E76" w14:textId="77777777" w:rsidTr="00407058">
        <w:trPr>
          <w:trHeight w:val="90"/>
        </w:trPr>
        <w:tc>
          <w:tcPr>
            <w:tcW w:w="3692" w:type="dxa"/>
            <w:vMerge/>
          </w:tcPr>
          <w:p w14:paraId="48302A5A" w14:textId="77777777" w:rsidR="00CF2BE7" w:rsidRPr="00CA07A7" w:rsidRDefault="00CF2BE7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AD58CD8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D89259D" w14:textId="77777777" w:rsidR="00CF2BE7" w:rsidRDefault="00CF2BE7" w:rsidP="00867405">
            <w:pPr>
              <w:pStyle w:val="Heading1"/>
              <w:jc w:val="both"/>
            </w:pPr>
          </w:p>
        </w:tc>
        <w:tc>
          <w:tcPr>
            <w:tcW w:w="3690" w:type="dxa"/>
          </w:tcPr>
          <w:p w14:paraId="4174EEA6" w14:textId="77777777" w:rsidR="00CF2BE7" w:rsidRDefault="00CF2BE7" w:rsidP="00867405">
            <w:pPr>
              <w:pStyle w:val="Heading1"/>
              <w:jc w:val="both"/>
            </w:pPr>
          </w:p>
        </w:tc>
      </w:tr>
      <w:tr w:rsidR="00CF2BE7" w:rsidRPr="00020BEB" w14:paraId="66E7F4D2" w14:textId="77777777" w:rsidTr="003F1D3E">
        <w:trPr>
          <w:trHeight w:val="512"/>
        </w:trPr>
        <w:tc>
          <w:tcPr>
            <w:tcW w:w="3692" w:type="dxa"/>
            <w:vMerge/>
          </w:tcPr>
          <w:p w14:paraId="59416BA2" w14:textId="77777777" w:rsidR="00CF2BE7" w:rsidRPr="00CA07A7" w:rsidRDefault="00CF2BE7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DCB0CBB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1B42479" w14:textId="77777777" w:rsidR="00CF2BE7" w:rsidRDefault="00CF2BE7" w:rsidP="00867405">
            <w:pPr>
              <w:pStyle w:val="Heading1"/>
              <w:jc w:val="both"/>
            </w:pPr>
          </w:p>
        </w:tc>
      </w:tr>
      <w:tr w:rsidR="00CF2BE7" w:rsidRPr="00020BEB" w14:paraId="786C6BC3" w14:textId="77777777" w:rsidTr="003F1D3E">
        <w:trPr>
          <w:trHeight w:val="2187"/>
        </w:trPr>
        <w:tc>
          <w:tcPr>
            <w:tcW w:w="3692" w:type="dxa"/>
            <w:vMerge/>
          </w:tcPr>
          <w:p w14:paraId="6BA80556" w14:textId="77777777" w:rsidR="00CF2BE7" w:rsidRPr="00CA07A7" w:rsidRDefault="00CF2BE7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7E1A769" w14:textId="77777777" w:rsidR="00CF2BE7" w:rsidRPr="00020BEB" w:rsidRDefault="00CF2BE7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6E021AB" w14:textId="70303F05" w:rsidR="003F1D3E" w:rsidRPr="00020BEB" w:rsidRDefault="00225A7D" w:rsidP="00867405">
            <w:pPr>
              <w:pStyle w:val="Heading2"/>
              <w:jc w:val="both"/>
            </w:pPr>
            <w:r>
              <w:t>frontend web developer</w:t>
            </w:r>
            <w:r w:rsidR="003F1D3E">
              <w:t xml:space="preserve"> </w:t>
            </w:r>
            <w:r>
              <w:rPr>
                <w:rStyle w:val="NotBold"/>
              </w:rPr>
              <w:t>freelance.</w:t>
            </w:r>
          </w:p>
          <w:p w14:paraId="2F784B47" w14:textId="6170068C" w:rsidR="003F1D3E" w:rsidRPr="00020BEB" w:rsidRDefault="002F5198" w:rsidP="00867405">
            <w:pPr>
              <w:pStyle w:val="Heading3"/>
              <w:jc w:val="both"/>
              <w:rPr>
                <w:i/>
              </w:rPr>
            </w:pPr>
            <w:r>
              <w:t xml:space="preserve">July 2019 – </w:t>
            </w:r>
            <w:r w:rsidR="000552A3">
              <w:t>Present</w:t>
            </w:r>
          </w:p>
          <w:p w14:paraId="2F2ED07C" w14:textId="71E4F2E4" w:rsidR="002F5198" w:rsidRDefault="002F5198" w:rsidP="00867405">
            <w:pPr>
              <w:pStyle w:val="ListBullet"/>
              <w:jc w:val="both"/>
            </w:pPr>
            <w:r>
              <w:t>Creating wire frames and design prototypes</w:t>
            </w:r>
            <w:r w:rsidR="00DE0A5F">
              <w:t>, rewrote HTML and CSS codes to meet industry standards.</w:t>
            </w:r>
          </w:p>
          <w:p w14:paraId="18EAAE0D" w14:textId="7499B9A6" w:rsidR="002F5198" w:rsidRDefault="002F5198" w:rsidP="00CB0D43">
            <w:pPr>
              <w:pStyle w:val="ListBullet"/>
              <w:jc w:val="both"/>
            </w:pPr>
            <w:r>
              <w:t>Utilized HTML5, CSS, and JavaScript to create responsive landing pages for both company and client.</w:t>
            </w:r>
          </w:p>
          <w:p w14:paraId="554564A5" w14:textId="6485F32F" w:rsidR="002F5198" w:rsidRDefault="002F5198" w:rsidP="00867405">
            <w:pPr>
              <w:pStyle w:val="ListBullet"/>
              <w:jc w:val="both"/>
            </w:pPr>
            <w:r>
              <w:t xml:space="preserve">Organized, </w:t>
            </w:r>
            <w:r w:rsidR="00DE0A5F">
              <w:t xml:space="preserve">designed, </w:t>
            </w:r>
            <w:r>
              <w:t xml:space="preserve">updated and managed all codes </w:t>
            </w:r>
            <w:r>
              <w:lastRenderedPageBreak/>
              <w:t xml:space="preserve">for </w:t>
            </w:r>
            <w:r w:rsidR="00350FA1">
              <w:t xml:space="preserve">a </w:t>
            </w:r>
            <w:r>
              <w:t>blog</w:t>
            </w:r>
            <w:r w:rsidR="00867405">
              <w:t xml:space="preserve">                                                                                                                 site </w:t>
            </w:r>
            <w:r>
              <w:t>to enable efficient and fluid transition of web pages to fit various view ports, and eliminate lags to ensure speedy loading of web pages</w:t>
            </w:r>
            <w:r w:rsidR="00554424">
              <w:t>.</w:t>
            </w:r>
          </w:p>
          <w:p w14:paraId="34ECB870" w14:textId="47F1479A" w:rsidR="00CF2BE7" w:rsidRPr="00CF2BE7" w:rsidRDefault="002F5198" w:rsidP="00867405">
            <w:pPr>
              <w:pStyle w:val="ListBullet"/>
              <w:jc w:val="both"/>
            </w:pPr>
            <w:r>
              <w:t xml:space="preserve">Some of my freelancing </w:t>
            </w:r>
            <w:r w:rsidR="000552A3">
              <w:t xml:space="preserve">projects </w:t>
            </w:r>
            <w:r>
              <w:t xml:space="preserve">include: </w:t>
            </w:r>
            <w:hyperlink r:id="rId10" w:history="1">
              <w:r w:rsidRPr="0014046A">
                <w:rPr>
                  <w:rStyle w:val="Hyperlink"/>
                </w:rPr>
                <w:t>https://fareed0001.github.io/calories-calculator/</w:t>
              </w:r>
            </w:hyperlink>
            <w:r>
              <w:t xml:space="preserve">. </w:t>
            </w:r>
            <w:hyperlink r:id="rId11" w:history="1">
              <w:r w:rsidR="000552A3" w:rsidRPr="00E01110">
                <w:rPr>
                  <w:rStyle w:val="Hyperlink"/>
                </w:rPr>
                <w:t>https://fareed0001.github.io/amina-logistics/</w:t>
              </w:r>
            </w:hyperlink>
            <w:r>
              <w:t xml:space="preserve">. </w:t>
            </w:r>
            <w:hyperlink r:id="rId12" w:history="1">
              <w:r w:rsidR="0019262F" w:rsidRPr="00FD147D">
                <w:rPr>
                  <w:rStyle w:val="Hyperlink"/>
                </w:rPr>
                <w:t>https://fareed0001.github.io/jade-elementary/</w:t>
              </w:r>
            </w:hyperlink>
            <w:r>
              <w:t xml:space="preserve">.  </w:t>
            </w:r>
            <w:r w:rsidR="0019262F">
              <w:t xml:space="preserve">       </w:t>
            </w:r>
          </w:p>
        </w:tc>
      </w:tr>
      <w:tr w:rsidR="003F1D3E" w:rsidRPr="00020BEB" w14:paraId="4D67C582" w14:textId="77777777" w:rsidTr="003F1D3E">
        <w:trPr>
          <w:trHeight w:val="153"/>
        </w:trPr>
        <w:tc>
          <w:tcPr>
            <w:tcW w:w="3692" w:type="dxa"/>
            <w:vMerge/>
          </w:tcPr>
          <w:p w14:paraId="726F1830" w14:textId="77777777" w:rsidR="003F1D3E" w:rsidRPr="00CA07A7" w:rsidRDefault="003F1D3E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AFFEF7C" w14:textId="77777777" w:rsidR="003F1D3E" w:rsidRPr="00020BEB" w:rsidRDefault="003F1D3E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3793403D" w14:textId="77777777" w:rsidR="003F1D3E" w:rsidRDefault="003F1D3E" w:rsidP="00867405">
            <w:pPr>
              <w:pStyle w:val="Heading1"/>
              <w:jc w:val="both"/>
            </w:pPr>
          </w:p>
        </w:tc>
        <w:tc>
          <w:tcPr>
            <w:tcW w:w="3690" w:type="dxa"/>
          </w:tcPr>
          <w:p w14:paraId="271435FC" w14:textId="77777777" w:rsidR="003F1D3E" w:rsidRDefault="003F1D3E" w:rsidP="00867405">
            <w:pPr>
              <w:pStyle w:val="Heading1"/>
              <w:jc w:val="both"/>
            </w:pPr>
          </w:p>
        </w:tc>
      </w:tr>
      <w:tr w:rsidR="00350FA1" w:rsidRPr="00020BEB" w14:paraId="49E36404" w14:textId="77777777" w:rsidTr="003F1D3E">
        <w:trPr>
          <w:trHeight w:val="215"/>
        </w:trPr>
        <w:tc>
          <w:tcPr>
            <w:tcW w:w="3692" w:type="dxa"/>
            <w:vMerge/>
          </w:tcPr>
          <w:p w14:paraId="2110F893" w14:textId="77777777" w:rsidR="00350FA1" w:rsidRPr="00CA07A7" w:rsidRDefault="00350FA1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31CEBE8" w14:textId="77777777" w:rsidR="00350FA1" w:rsidRPr="00020BEB" w:rsidRDefault="00350FA1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792E838" w14:textId="77777777" w:rsidR="00350FA1" w:rsidRDefault="00350FA1" w:rsidP="00867405">
            <w:pPr>
              <w:pStyle w:val="Heading1"/>
              <w:jc w:val="both"/>
            </w:pPr>
          </w:p>
        </w:tc>
      </w:tr>
      <w:tr w:rsidR="00350FA1" w:rsidRPr="00020BEB" w14:paraId="2D88EC5A" w14:textId="77777777" w:rsidTr="00CF2BE7">
        <w:trPr>
          <w:trHeight w:val="80"/>
        </w:trPr>
        <w:tc>
          <w:tcPr>
            <w:tcW w:w="3692" w:type="dxa"/>
            <w:vMerge/>
          </w:tcPr>
          <w:p w14:paraId="3380C5B8" w14:textId="77777777" w:rsidR="00350FA1" w:rsidRPr="00CA07A7" w:rsidRDefault="00350FA1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E2DFCA2" w14:textId="77777777" w:rsidR="00350FA1" w:rsidRPr="00020BEB" w:rsidRDefault="00350FA1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A6CB052" w14:textId="77777777" w:rsidR="00350FA1" w:rsidRPr="00020BEB" w:rsidRDefault="00350FA1" w:rsidP="00867405">
            <w:pPr>
              <w:pStyle w:val="Heading2"/>
              <w:jc w:val="both"/>
            </w:pPr>
            <w:r>
              <w:t xml:space="preserve">mechanical engineering intern </w:t>
            </w:r>
            <w:r>
              <w:rPr>
                <w:rStyle w:val="NotBold"/>
              </w:rPr>
              <w:t>Nigerian customs service</w:t>
            </w:r>
          </w:p>
          <w:p w14:paraId="08548542" w14:textId="1D0C4824" w:rsidR="00350FA1" w:rsidRPr="00AC23E8" w:rsidRDefault="00350FA1" w:rsidP="00867405">
            <w:pPr>
              <w:pStyle w:val="Heading3"/>
              <w:jc w:val="both"/>
              <w:rPr>
                <w:i/>
              </w:rPr>
            </w:pPr>
            <w:r>
              <w:t xml:space="preserve">Jan 2022 – Aug 2022 </w:t>
            </w:r>
          </w:p>
        </w:tc>
      </w:tr>
      <w:tr w:rsidR="00350FA1" w:rsidRPr="00020BEB" w14:paraId="2C1D9B7E" w14:textId="77777777" w:rsidTr="00CF2BE7">
        <w:trPr>
          <w:trHeight w:val="80"/>
        </w:trPr>
        <w:tc>
          <w:tcPr>
            <w:tcW w:w="3692" w:type="dxa"/>
          </w:tcPr>
          <w:p w14:paraId="4738E80F" w14:textId="77777777" w:rsidR="00350FA1" w:rsidRPr="00CA07A7" w:rsidRDefault="00350FA1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</w:tcPr>
          <w:p w14:paraId="6D2B4FE7" w14:textId="77777777" w:rsidR="00350FA1" w:rsidRPr="00020BEB" w:rsidRDefault="00350FA1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D31A87A" w14:textId="77777777" w:rsidR="00350FA1" w:rsidRDefault="00350FA1" w:rsidP="00867405">
            <w:pPr>
              <w:pStyle w:val="ListBullet"/>
              <w:jc w:val="both"/>
            </w:pPr>
            <w:r>
              <w:t>Prepared over 100+ 2021 brand new Toyota Hilux, 20+ Brand new 2021 Toyota Camry and 4 Yutang buses for spraying operation, and joined in the spraying operation of the vehicles into the official Nigerian Customs Service colors.</w:t>
            </w:r>
          </w:p>
          <w:p w14:paraId="05192F2F" w14:textId="77777777" w:rsidR="00350FA1" w:rsidRDefault="00350FA1" w:rsidP="00867405">
            <w:pPr>
              <w:pStyle w:val="ListBullet"/>
              <w:jc w:val="both"/>
            </w:pPr>
            <w:r>
              <w:t>Participated in carrying out general automobile maintenance of all customs vehicles that were brought to the customs workshop during my internship period.</w:t>
            </w:r>
          </w:p>
          <w:p w14:paraId="31A5438F" w14:textId="146C4C54" w:rsidR="00350FA1" w:rsidRDefault="00350FA1" w:rsidP="00867405">
            <w:pPr>
              <w:pStyle w:val="ListBullet"/>
              <w:jc w:val="both"/>
            </w:pPr>
            <w:r>
              <w:t>Carried out administrative operations during my period of internship</w:t>
            </w:r>
            <w:r w:rsidR="00867405">
              <w:t xml:space="preserve"> in the NSC workshop in Karu Abuja.</w:t>
            </w:r>
          </w:p>
        </w:tc>
      </w:tr>
      <w:tr w:rsidR="00350FA1" w:rsidRPr="00020BEB" w14:paraId="1A013361" w14:textId="77777777" w:rsidTr="00CF2BE7">
        <w:trPr>
          <w:trHeight w:val="80"/>
        </w:trPr>
        <w:tc>
          <w:tcPr>
            <w:tcW w:w="3692" w:type="dxa"/>
          </w:tcPr>
          <w:p w14:paraId="06E302C0" w14:textId="77777777" w:rsidR="00350FA1" w:rsidRPr="00CA07A7" w:rsidRDefault="00350FA1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</w:tcPr>
          <w:p w14:paraId="4DED2849" w14:textId="77777777" w:rsidR="00350FA1" w:rsidRPr="00020BEB" w:rsidRDefault="00350FA1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E2F5CA0" w14:textId="77777777" w:rsidR="00350FA1" w:rsidRDefault="00350FA1" w:rsidP="00867405">
            <w:pPr>
              <w:pStyle w:val="Heading2"/>
              <w:jc w:val="both"/>
            </w:pPr>
          </w:p>
        </w:tc>
      </w:tr>
      <w:tr w:rsidR="00350FA1" w:rsidRPr="00020BEB" w14:paraId="24E8925C" w14:textId="77777777" w:rsidTr="00CF2BE7">
        <w:trPr>
          <w:trHeight w:val="80"/>
        </w:trPr>
        <w:tc>
          <w:tcPr>
            <w:tcW w:w="3692" w:type="dxa"/>
          </w:tcPr>
          <w:p w14:paraId="3B1CCE21" w14:textId="77777777" w:rsidR="00350FA1" w:rsidRPr="00CA07A7" w:rsidRDefault="00350FA1" w:rsidP="00867405">
            <w:pPr>
              <w:jc w:val="both"/>
              <w:rPr>
                <w:color w:val="auto"/>
                <w:szCs w:val="20"/>
              </w:rPr>
            </w:pPr>
          </w:p>
        </w:tc>
        <w:tc>
          <w:tcPr>
            <w:tcW w:w="737" w:type="dxa"/>
          </w:tcPr>
          <w:p w14:paraId="5B1CA32D" w14:textId="77777777" w:rsidR="00350FA1" w:rsidRPr="00020BEB" w:rsidRDefault="00350FA1" w:rsidP="00867405">
            <w:pPr>
              <w:spacing w:before="360"/>
              <w:jc w:val="both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4E0D17C" w14:textId="77777777" w:rsidR="00350FA1" w:rsidRDefault="00350FA1" w:rsidP="00867405">
            <w:pPr>
              <w:pStyle w:val="Heading2"/>
              <w:jc w:val="both"/>
            </w:pPr>
            <w:r>
              <w:t xml:space="preserve">mechanical engineering intern </w:t>
            </w:r>
            <w:r>
              <w:rPr>
                <w:rStyle w:val="NotBold"/>
              </w:rPr>
              <w:t>Abuja electricity distribution company (aedc)</w:t>
            </w:r>
            <w:r>
              <w:t xml:space="preserve"> </w:t>
            </w:r>
          </w:p>
          <w:p w14:paraId="4FD1743D" w14:textId="1E00FED7" w:rsidR="00350FA1" w:rsidRDefault="00350FA1" w:rsidP="00867405">
            <w:pPr>
              <w:pStyle w:val="Heading3"/>
              <w:jc w:val="both"/>
            </w:pPr>
            <w:r>
              <w:t>Jan 2021 – May 2021</w:t>
            </w:r>
          </w:p>
          <w:p w14:paraId="6C25E0CF" w14:textId="77777777" w:rsidR="00CC7FB8" w:rsidRDefault="00CC7FB8" w:rsidP="00867405">
            <w:pPr>
              <w:pStyle w:val="ListBullet"/>
              <w:jc w:val="both"/>
            </w:pPr>
            <w:r>
              <w:t>Carried out maintenance in lines around Gwagwalada area which includes: earthing of poles, clearances, replacement of damaged, contaminated or broken disc insulators, replacement of damaged jumper wires, tack welding to nuts and bolts, replacement of missing tower members etc.</w:t>
            </w:r>
          </w:p>
          <w:p w14:paraId="042E56B8" w14:textId="77777777" w:rsidR="00CC7FB8" w:rsidRDefault="00CC7FB8" w:rsidP="00867405">
            <w:pPr>
              <w:pStyle w:val="ListBullet"/>
              <w:jc w:val="both"/>
            </w:pPr>
            <w:r>
              <w:t>Completed administrative tasks in the control room, documented feeder running time.</w:t>
            </w:r>
          </w:p>
          <w:p w14:paraId="00C18B84" w14:textId="77777777" w:rsidR="00CC7FB8" w:rsidRDefault="00CC7FB8" w:rsidP="00867405">
            <w:pPr>
              <w:pStyle w:val="ListBullet"/>
              <w:jc w:val="both"/>
            </w:pPr>
            <w:r>
              <w:t>Carried out repairs and maintenance to the power transformer and voltage transformer present in the Gwagwalada substation.</w:t>
            </w:r>
          </w:p>
          <w:p w14:paraId="74ACD15B" w14:textId="6778A073" w:rsidR="00350FA1" w:rsidRPr="00350FA1" w:rsidRDefault="00CC7FB8" w:rsidP="00867405">
            <w:pPr>
              <w:pStyle w:val="ListBullet"/>
              <w:jc w:val="both"/>
            </w:pPr>
            <w:r>
              <w:t>Carried out administrative operations in the Dukpa transmission station</w:t>
            </w:r>
            <w:r w:rsidR="0031319C">
              <w:t>.</w:t>
            </w:r>
          </w:p>
        </w:tc>
      </w:tr>
    </w:tbl>
    <w:p w14:paraId="78DFF516" w14:textId="3B714A97" w:rsidR="00871DB8" w:rsidRPr="00020BEB" w:rsidRDefault="00871DB8" w:rsidP="00BA4A44">
      <w:pPr>
        <w:jc w:val="both"/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566B" w14:textId="77777777" w:rsidR="00310CF0" w:rsidRDefault="00310CF0" w:rsidP="00AA35A8">
      <w:pPr>
        <w:spacing w:line="240" w:lineRule="auto"/>
      </w:pPr>
      <w:r>
        <w:separator/>
      </w:r>
    </w:p>
  </w:endnote>
  <w:endnote w:type="continuationSeparator" w:id="0">
    <w:p w14:paraId="35C8377B" w14:textId="77777777" w:rsidR="00310CF0" w:rsidRDefault="00310CF0" w:rsidP="00AA35A8">
      <w:pPr>
        <w:spacing w:line="240" w:lineRule="auto"/>
      </w:pPr>
      <w:r>
        <w:continuationSeparator/>
      </w:r>
    </w:p>
  </w:endnote>
  <w:endnote w:type="continuationNotice" w:id="1">
    <w:p w14:paraId="2A7885D5" w14:textId="77777777" w:rsidR="00310CF0" w:rsidRDefault="00310C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A361" w14:textId="77777777" w:rsidR="00310CF0" w:rsidRDefault="00310CF0" w:rsidP="00AA35A8">
      <w:pPr>
        <w:spacing w:line="240" w:lineRule="auto"/>
      </w:pPr>
      <w:r>
        <w:separator/>
      </w:r>
    </w:p>
  </w:footnote>
  <w:footnote w:type="continuationSeparator" w:id="0">
    <w:p w14:paraId="1129498D" w14:textId="77777777" w:rsidR="00310CF0" w:rsidRDefault="00310CF0" w:rsidP="00AA35A8">
      <w:pPr>
        <w:spacing w:line="240" w:lineRule="auto"/>
      </w:pPr>
      <w:r>
        <w:continuationSeparator/>
      </w:r>
    </w:p>
  </w:footnote>
  <w:footnote w:type="continuationNotice" w:id="1">
    <w:p w14:paraId="6AE7CF47" w14:textId="77777777" w:rsidR="00310CF0" w:rsidRDefault="00310CF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3452A2B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459"/>
    <w:rsid w:val="0000752A"/>
    <w:rsid w:val="00010ED7"/>
    <w:rsid w:val="00016465"/>
    <w:rsid w:val="000176BD"/>
    <w:rsid w:val="00020833"/>
    <w:rsid w:val="00020BEB"/>
    <w:rsid w:val="00033263"/>
    <w:rsid w:val="000334C1"/>
    <w:rsid w:val="000552A3"/>
    <w:rsid w:val="000873F6"/>
    <w:rsid w:val="000968D6"/>
    <w:rsid w:val="000A5E35"/>
    <w:rsid w:val="000B286F"/>
    <w:rsid w:val="000D134B"/>
    <w:rsid w:val="000E36C5"/>
    <w:rsid w:val="0010041D"/>
    <w:rsid w:val="001052AA"/>
    <w:rsid w:val="00121919"/>
    <w:rsid w:val="00124ED6"/>
    <w:rsid w:val="00157511"/>
    <w:rsid w:val="00167789"/>
    <w:rsid w:val="0019262F"/>
    <w:rsid w:val="00194704"/>
    <w:rsid w:val="001B160B"/>
    <w:rsid w:val="00203213"/>
    <w:rsid w:val="002236D5"/>
    <w:rsid w:val="00225A7D"/>
    <w:rsid w:val="0023757B"/>
    <w:rsid w:val="00243756"/>
    <w:rsid w:val="00253CBD"/>
    <w:rsid w:val="0027193E"/>
    <w:rsid w:val="002A46AC"/>
    <w:rsid w:val="002A7891"/>
    <w:rsid w:val="002C4E0C"/>
    <w:rsid w:val="002D178C"/>
    <w:rsid w:val="002E7306"/>
    <w:rsid w:val="002F5198"/>
    <w:rsid w:val="00310CF0"/>
    <w:rsid w:val="0031319C"/>
    <w:rsid w:val="00331DCE"/>
    <w:rsid w:val="00334FEA"/>
    <w:rsid w:val="00343C48"/>
    <w:rsid w:val="00350FA1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3F7421"/>
    <w:rsid w:val="00407058"/>
    <w:rsid w:val="0041245C"/>
    <w:rsid w:val="00413BF1"/>
    <w:rsid w:val="00415CF3"/>
    <w:rsid w:val="00427300"/>
    <w:rsid w:val="00453A7B"/>
    <w:rsid w:val="00457ADE"/>
    <w:rsid w:val="00461069"/>
    <w:rsid w:val="00462350"/>
    <w:rsid w:val="00463060"/>
    <w:rsid w:val="00464B92"/>
    <w:rsid w:val="00470744"/>
    <w:rsid w:val="004936B2"/>
    <w:rsid w:val="004A28EA"/>
    <w:rsid w:val="004B375F"/>
    <w:rsid w:val="004D5532"/>
    <w:rsid w:val="00524297"/>
    <w:rsid w:val="005273AD"/>
    <w:rsid w:val="00537559"/>
    <w:rsid w:val="00552CAA"/>
    <w:rsid w:val="00554424"/>
    <w:rsid w:val="00564643"/>
    <w:rsid w:val="005760EC"/>
    <w:rsid w:val="00583F2A"/>
    <w:rsid w:val="005E11A5"/>
    <w:rsid w:val="00607A35"/>
    <w:rsid w:val="00626B3C"/>
    <w:rsid w:val="00660FBB"/>
    <w:rsid w:val="00693459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171"/>
    <w:rsid w:val="00772D95"/>
    <w:rsid w:val="00791376"/>
    <w:rsid w:val="00791C5D"/>
    <w:rsid w:val="007B4FF4"/>
    <w:rsid w:val="007D7F15"/>
    <w:rsid w:val="00831977"/>
    <w:rsid w:val="00836AA3"/>
    <w:rsid w:val="008377D9"/>
    <w:rsid w:val="00850571"/>
    <w:rsid w:val="008506D1"/>
    <w:rsid w:val="00867405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26600"/>
    <w:rsid w:val="00933EF6"/>
    <w:rsid w:val="009529EB"/>
    <w:rsid w:val="009805B1"/>
    <w:rsid w:val="009B4B3C"/>
    <w:rsid w:val="009B55A3"/>
    <w:rsid w:val="009D646A"/>
    <w:rsid w:val="00A333B4"/>
    <w:rsid w:val="00A365DA"/>
    <w:rsid w:val="00A61CED"/>
    <w:rsid w:val="00A633B0"/>
    <w:rsid w:val="00A63EC2"/>
    <w:rsid w:val="00A82BE7"/>
    <w:rsid w:val="00A90A97"/>
    <w:rsid w:val="00AA1166"/>
    <w:rsid w:val="00AA35A8"/>
    <w:rsid w:val="00AB0853"/>
    <w:rsid w:val="00AC23E8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A4A44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0D43"/>
    <w:rsid w:val="00CB3E40"/>
    <w:rsid w:val="00CC7FB8"/>
    <w:rsid w:val="00CF22B3"/>
    <w:rsid w:val="00CF2BE7"/>
    <w:rsid w:val="00D00CD9"/>
    <w:rsid w:val="00D15AAE"/>
    <w:rsid w:val="00D22971"/>
    <w:rsid w:val="00D3419C"/>
    <w:rsid w:val="00D60B19"/>
    <w:rsid w:val="00D80E1D"/>
    <w:rsid w:val="00D86385"/>
    <w:rsid w:val="00D95726"/>
    <w:rsid w:val="00DA4B7F"/>
    <w:rsid w:val="00DB472D"/>
    <w:rsid w:val="00DC4FED"/>
    <w:rsid w:val="00DE0A5F"/>
    <w:rsid w:val="00DE5F88"/>
    <w:rsid w:val="00DF2298"/>
    <w:rsid w:val="00DF56E6"/>
    <w:rsid w:val="00E067BA"/>
    <w:rsid w:val="00E147DE"/>
    <w:rsid w:val="00E360EA"/>
    <w:rsid w:val="00E77096"/>
    <w:rsid w:val="00E7799B"/>
    <w:rsid w:val="00E80D10"/>
    <w:rsid w:val="00EB74E8"/>
    <w:rsid w:val="00EC0F79"/>
    <w:rsid w:val="00EF0E02"/>
    <w:rsid w:val="00EF22EF"/>
    <w:rsid w:val="00F02E99"/>
    <w:rsid w:val="00F046A3"/>
    <w:rsid w:val="00F30552"/>
    <w:rsid w:val="00F419C0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5F4D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693459"/>
    <w:rPr>
      <w:color w:val="605E5C"/>
      <w:shd w:val="clear" w:color="auto" w:fill="E1DFDD"/>
    </w:rPr>
  </w:style>
  <w:style w:type="character" w:customStyle="1" w:styleId="SubtleReference1">
    <w:name w:val="Subtle Reference1"/>
    <w:basedOn w:val="DefaultParagraphFont"/>
    <w:uiPriority w:val="10"/>
    <w:qFormat/>
    <w:rsid w:val="00693459"/>
    <w:rPr>
      <w:b/>
      <w:smallCaps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rsid w:val="002F5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eed0001.github.io/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reed0001.github.io/jade-element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eed0001.github.io/amina-logisti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reed0001.github.io/calories-calc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rid-ibrahim-mohammed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0F552648D4D30AD0D1405A52C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72720-53A4-4D7D-902F-80AFB2A34422}"/>
      </w:docPartPr>
      <w:docPartBody>
        <w:p w:rsidR="00EA032C" w:rsidRDefault="00000000">
          <w:pPr>
            <w:pStyle w:val="D170F552648D4D30AD0D1405A52C3187"/>
          </w:pPr>
          <w:r w:rsidRPr="00C822BF">
            <w:t>SKILLS</w:t>
          </w:r>
        </w:p>
      </w:docPartBody>
    </w:docPart>
    <w:docPart>
      <w:docPartPr>
        <w:name w:val="A5A32292689E4A1798EC9F83B3951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F83F-AD05-496C-8C25-1F932162CBF2}"/>
      </w:docPartPr>
      <w:docPartBody>
        <w:p w:rsidR="00EA032C" w:rsidRDefault="00000000">
          <w:pPr>
            <w:pStyle w:val="A5A32292689E4A1798EC9F83B3951982"/>
          </w:pPr>
          <w:r w:rsidRPr="00CF2BE7">
            <w:t>Experience</w:t>
          </w:r>
        </w:p>
      </w:docPartBody>
    </w:docPart>
    <w:docPart>
      <w:docPartPr>
        <w:name w:val="C7903F2713264AE48EA81B8424EA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7C0A-1EEB-427E-A704-7CFC3D0E61B0}"/>
      </w:docPartPr>
      <w:docPartBody>
        <w:p w:rsidR="00EA032C" w:rsidRDefault="00825C08" w:rsidP="00825C08">
          <w:pPr>
            <w:pStyle w:val="C7903F2713264AE48EA81B8424EA7754"/>
          </w:pPr>
          <w:r w:rsidRPr="00771A46">
            <w:t>CONTACT</w:t>
          </w:r>
        </w:p>
      </w:docPartBody>
    </w:docPart>
    <w:docPart>
      <w:docPartPr>
        <w:name w:val="D39BE73EC732456AB2B929818C91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F70BF-3E76-4470-A469-C16A32643104}"/>
      </w:docPartPr>
      <w:docPartBody>
        <w:p w:rsidR="00EA032C" w:rsidRDefault="00825C08" w:rsidP="00825C08">
          <w:pPr>
            <w:pStyle w:val="D39BE73EC732456AB2B929818C9193A3"/>
          </w:pPr>
          <w:r w:rsidRPr="00C822B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08"/>
    <w:rsid w:val="00797497"/>
    <w:rsid w:val="007A59D6"/>
    <w:rsid w:val="00825C08"/>
    <w:rsid w:val="00B22B2B"/>
    <w:rsid w:val="00EA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0F552648D4D30AD0D1405A52C3187">
    <w:name w:val="D170F552648D4D30AD0D1405A52C3187"/>
  </w:style>
  <w:style w:type="paragraph" w:customStyle="1" w:styleId="A5A32292689E4A1798EC9F83B3951982">
    <w:name w:val="A5A32292689E4A1798EC9F83B3951982"/>
  </w:style>
  <w:style w:type="paragraph" w:customStyle="1" w:styleId="C7903F2713264AE48EA81B8424EA7754">
    <w:name w:val="C7903F2713264AE48EA81B8424EA7754"/>
    <w:rsid w:val="00825C08"/>
  </w:style>
  <w:style w:type="paragraph" w:customStyle="1" w:styleId="D39BE73EC732456AB2B929818C9193A3">
    <w:name w:val="D39BE73EC732456AB2B929818C9193A3"/>
    <w:rsid w:val="00825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2023-05-27T20:08:00Z</dcterms:created>
  <dcterms:modified xsi:type="dcterms:W3CDTF">2023-05-30T23:57:00Z</dcterms:modified>
</cp:coreProperties>
</file>